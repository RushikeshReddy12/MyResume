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page" w:tblpXSpec="center" w:tblpY="265"/>
        <w:tblW w:w="10773" w:type="dxa"/>
        <w:tblLook w:val="0600" w:firstRow="0" w:lastRow="0" w:firstColumn="0" w:lastColumn="0" w:noHBand="1" w:noVBand="1"/>
      </w:tblPr>
      <w:tblGrid>
        <w:gridCol w:w="5088"/>
        <w:gridCol w:w="1008"/>
        <w:gridCol w:w="4677"/>
      </w:tblGrid>
      <w:tr w:rsidR="0099421A" w:rsidRPr="00FF54BB" w14:paraId="39EF644A" w14:textId="77777777" w:rsidTr="00D95D67">
        <w:trPr>
          <w:trHeight w:val="17"/>
        </w:trPr>
        <w:tc>
          <w:tcPr>
            <w:tcW w:w="5088" w:type="dxa"/>
          </w:tcPr>
          <w:p w14:paraId="79B7B731" w14:textId="77777777" w:rsidR="0099421A" w:rsidRPr="00D95D67" w:rsidRDefault="0099421A" w:rsidP="00D95D67">
            <w:pPr>
              <w:pStyle w:val="Title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95D67">
              <w:rPr>
                <w:rFonts w:ascii="Times New Roman" w:hAnsi="Times New Roman" w:cs="Times New Roman"/>
                <w:sz w:val="32"/>
                <w:szCs w:val="32"/>
              </w:rPr>
              <w:t>Rushikesh reddy kodakandla</w:t>
            </w:r>
          </w:p>
        </w:tc>
        <w:tc>
          <w:tcPr>
            <w:tcW w:w="5685" w:type="dxa"/>
            <w:gridSpan w:val="2"/>
          </w:tcPr>
          <w:p w14:paraId="17FBB9E8" w14:textId="77777777" w:rsidR="0099421A" w:rsidRPr="00FF54BB" w:rsidRDefault="0099421A" w:rsidP="00D95D67">
            <w:pPr>
              <w:pStyle w:val="ContactInf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+91 6301630566</w:t>
            </w:r>
            <w:r w:rsidRPr="00FF54BB">
              <w:rPr>
                <w:rFonts w:ascii="Times New Roman" w:hAnsi="Times New Roman" w:cs="Times New Roman"/>
              </w:rPr>
              <w:t xml:space="preserve"> | kodakandlarushikeshreddy@gmail.com </w:t>
            </w:r>
          </w:p>
          <w:p w14:paraId="2F17AA5C" w14:textId="77777777" w:rsidR="0099421A" w:rsidRPr="00FF54BB" w:rsidRDefault="0099421A" w:rsidP="00D95D67">
            <w:pPr>
              <w:pStyle w:val="ContactInf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Hyderabad, Telangana, India</w:t>
            </w:r>
            <w:r w:rsidRPr="00FF54BB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9421A" w:rsidRPr="00FF54BB" w14:paraId="52F724E6" w14:textId="77777777" w:rsidTr="00D95D67">
        <w:trPr>
          <w:trHeight w:val="188"/>
        </w:trPr>
        <w:tc>
          <w:tcPr>
            <w:tcW w:w="10773" w:type="dxa"/>
            <w:gridSpan w:val="3"/>
          </w:tcPr>
          <w:p w14:paraId="2FE72EB2" w14:textId="0289C2DD" w:rsidR="0099421A" w:rsidRPr="00FF54BB" w:rsidRDefault="0099421A" w:rsidP="00D95D6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1446CA">
              <w:rPr>
                <w:rFonts w:ascii="Times New Roman" w:hAnsi="Times New Roman" w:cs="Times New Roman"/>
              </w:rPr>
              <w:t xml:space="preserve">Motivated and detail-oriented 3rd-year Computer Science Engineering student at Geethanjali College of Engineering and Technology with a strong foundation in </w:t>
            </w:r>
            <w:r w:rsidR="00E12550">
              <w:rPr>
                <w:rFonts w:ascii="Times New Roman" w:hAnsi="Times New Roman" w:cs="Times New Roman"/>
              </w:rPr>
              <w:t>Data Analytics</w:t>
            </w:r>
            <w:r w:rsidRPr="001446CA">
              <w:rPr>
                <w:rFonts w:ascii="Times New Roman" w:hAnsi="Times New Roman" w:cs="Times New Roman"/>
              </w:rPr>
              <w:t>, software development, and problem-solving.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46CA">
              <w:rPr>
                <w:rFonts w:ascii="Times New Roman" w:hAnsi="Times New Roman" w:cs="Times New Roman"/>
              </w:rPr>
              <w:t>Passionate about learning new technologies and contributing to innovative solutions in software engineering and development.</w:t>
            </w:r>
          </w:p>
        </w:tc>
      </w:tr>
      <w:tr w:rsidR="0099421A" w:rsidRPr="00FF54BB" w14:paraId="537D66CB" w14:textId="77777777" w:rsidTr="00D95D67">
        <w:trPr>
          <w:trHeight w:val="2375"/>
        </w:trPr>
        <w:tc>
          <w:tcPr>
            <w:tcW w:w="10773" w:type="dxa"/>
            <w:gridSpan w:val="3"/>
          </w:tcPr>
          <w:p w14:paraId="6E4F7B45" w14:textId="77777777" w:rsidR="0099421A" w:rsidRPr="00D02F25" w:rsidRDefault="0099421A" w:rsidP="00D95D67">
            <w:pPr>
              <w:pStyle w:val="Heading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projects</w:t>
            </w:r>
          </w:p>
          <w:p w14:paraId="7A38FF99" w14:textId="77777777" w:rsidR="0099421A" w:rsidRPr="00D02F25" w:rsidRDefault="0099421A" w:rsidP="00D95D6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02F25">
              <w:rPr>
                <w:rFonts w:ascii="Times New Roman" w:hAnsi="Times New Roman" w:cs="Times New Roman"/>
                <w:b/>
                <w:bCs/>
              </w:rPr>
              <w:t>Tower of Hanoi Game | 202</w:t>
            </w:r>
            <w:r>
              <w:rPr>
                <w:rFonts w:ascii="Times New Roman" w:hAnsi="Times New Roman" w:cs="Times New Roman"/>
                <w:b/>
                <w:bCs/>
              </w:rPr>
              <w:t>2 - 23</w:t>
            </w:r>
          </w:p>
          <w:p w14:paraId="77B28265" w14:textId="77777777" w:rsidR="0099421A" w:rsidRDefault="0099421A" w:rsidP="00D95D67">
            <w:pPr>
              <w:pStyle w:val="List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general game designed using C and Java, implementing Dynamic memory structures and efficient algorithms to solve the puzzle with customizable disk movements.</w:t>
            </w:r>
          </w:p>
          <w:p w14:paraId="1641599A" w14:textId="77777777" w:rsidR="0099421A" w:rsidRDefault="0099421A" w:rsidP="00D95D6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Google – AIML virtual Internship | 2023-24</w:t>
            </w:r>
          </w:p>
          <w:p w14:paraId="641714A0" w14:textId="77777777" w:rsidR="0099421A" w:rsidRPr="00D02F25" w:rsidRDefault="0099421A" w:rsidP="00D95D67">
            <w:pPr>
              <w:pStyle w:val="List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Achieved a virtual internship with Google AI/ML, contributing to real-world projects and enhancing expertise in artificial intelligence and machine learning technologies.</w:t>
            </w:r>
          </w:p>
          <w:p w14:paraId="647F3A5B" w14:textId="77777777" w:rsidR="0099421A" w:rsidRPr="00D02F25" w:rsidRDefault="0099421A" w:rsidP="00D95D6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D02F25">
              <w:rPr>
                <w:rFonts w:ascii="Times New Roman" w:hAnsi="Times New Roman" w:cs="Times New Roman"/>
                <w:b/>
                <w:bCs/>
              </w:rPr>
              <w:t>Flight Booking Management System | 2023 – 24</w:t>
            </w:r>
          </w:p>
          <w:p w14:paraId="7FEE950A" w14:textId="77777777" w:rsidR="0099421A" w:rsidRDefault="0099421A" w:rsidP="00D95D67">
            <w:pPr>
              <w:pStyle w:val="ListParagraph"/>
              <w:spacing w:line="240" w:lineRule="auto"/>
              <w:rPr>
                <w:rFonts w:ascii="Times New Roman" w:hAnsi="Times New Roman" w:cs="Times New Roman"/>
              </w:rPr>
            </w:pPr>
            <w:r w:rsidRPr="00D02F25">
              <w:rPr>
                <w:rFonts w:ascii="Times New Roman" w:hAnsi="Times New Roman" w:cs="Times New Roman"/>
              </w:rPr>
              <w:t>A Database management system created to organize and maintain the data in a well-structured way for any aviation industries.</w:t>
            </w:r>
          </w:p>
          <w:p w14:paraId="7ED8949E" w14:textId="4C3A4C17" w:rsidR="001E4B74" w:rsidRPr="001E4B74" w:rsidRDefault="001E4B74" w:rsidP="00D95D6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E4B74">
              <w:rPr>
                <w:rFonts w:ascii="Times New Roman" w:hAnsi="Times New Roman" w:cs="Times New Roman"/>
                <w:b/>
                <w:bCs/>
              </w:rPr>
              <w:t>Random Dice Game | 2024</w:t>
            </w:r>
          </w:p>
          <w:p w14:paraId="72520188" w14:textId="32B084F4" w:rsidR="001E4B74" w:rsidRDefault="001E4B74" w:rsidP="00D95D67">
            <w:pPr>
              <w:pStyle w:val="ListParagraph"/>
              <w:spacing w:line="240" w:lineRule="auto"/>
              <w:rPr>
                <w:rFonts w:ascii="Times New Roman" w:hAnsi="Times New Roman" w:cs="Times New Roman"/>
              </w:rPr>
            </w:pPr>
            <w:r w:rsidRPr="001E4B74">
              <w:rPr>
                <w:rFonts w:ascii="Times New Roman" w:hAnsi="Times New Roman" w:cs="Times New Roman"/>
              </w:rPr>
              <w:t>Developed an interactive web-based game using HTML, CSS, and JavaScript that simulates a competitive dice roll between two players.</w:t>
            </w:r>
          </w:p>
          <w:p w14:paraId="55CA787E" w14:textId="7F877096" w:rsidR="0099421A" w:rsidRPr="004E0934" w:rsidRDefault="0099421A" w:rsidP="00D95D67">
            <w:pPr>
              <w:pStyle w:val="List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99421A" w:rsidRPr="00FF54BB" w14:paraId="4853C9FD" w14:textId="77777777" w:rsidTr="00D95D67">
        <w:trPr>
          <w:trHeight w:val="756"/>
        </w:trPr>
        <w:tc>
          <w:tcPr>
            <w:tcW w:w="10773" w:type="dxa"/>
            <w:gridSpan w:val="3"/>
          </w:tcPr>
          <w:p w14:paraId="0CDD5E9A" w14:textId="77777777" w:rsidR="0099421A" w:rsidRPr="00FF54BB" w:rsidRDefault="00000000" w:rsidP="00D95D67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477950603"/>
                <w:placeholder>
                  <w:docPart w:val="05547E49635F441792F16224FB10705E"/>
                </w:placeholder>
                <w:temporary/>
                <w:showingPlcHdr/>
                <w15:appearance w15:val="hidden"/>
              </w:sdtPr>
              <w:sdtContent>
                <w:r w:rsidR="0099421A" w:rsidRPr="00FF54BB"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</w:p>
          <w:p w14:paraId="23830028" w14:textId="55D2EAE2" w:rsidR="0099421A" w:rsidRDefault="0099421A" w:rsidP="00D95D6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</w:rPr>
            </w:pPr>
            <w:r w:rsidRPr="009262FC">
              <w:rPr>
                <w:rFonts w:ascii="Times New Roman" w:hAnsi="Times New Roman" w:cs="Times New Roman"/>
                <w:b/>
                <w:bCs/>
              </w:rPr>
              <w:t>Bachelor of Technology (</w:t>
            </w:r>
            <w:proofErr w:type="spellStart"/>
            <w:r w:rsidRPr="009262FC">
              <w:rPr>
                <w:rFonts w:ascii="Times New Roman" w:hAnsi="Times New Roman" w:cs="Times New Roman"/>
                <w:b/>
                <w:bCs/>
              </w:rPr>
              <w:t>B.Tech</w:t>
            </w:r>
            <w:proofErr w:type="spellEnd"/>
            <w:r w:rsidRPr="009262FC">
              <w:rPr>
                <w:rFonts w:ascii="Times New Roman" w:hAnsi="Times New Roman" w:cs="Times New Roman"/>
                <w:b/>
                <w:bCs/>
              </w:rPr>
              <w:t>) in CSE</w:t>
            </w:r>
            <w:r>
              <w:rPr>
                <w:rFonts w:ascii="Times New Roman" w:hAnsi="Times New Roman" w:cs="Times New Roman"/>
              </w:rPr>
              <w:t xml:space="preserve">, Geethanjali college of engineering and technology(CGPA: 7.94)           </w:t>
            </w:r>
            <w:r w:rsidR="00D95D67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>2022 – 26</w:t>
            </w:r>
          </w:p>
          <w:p w14:paraId="73A9B992" w14:textId="77777777" w:rsidR="0099421A" w:rsidRDefault="0099421A" w:rsidP="00D95D67">
            <w:pPr>
              <w:pStyle w:val="ListBullet"/>
              <w:numPr>
                <w:ilvl w:val="0"/>
                <w:numId w:val="0"/>
              </w:numPr>
              <w:ind w:left="360" w:hanging="3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Hyderabad, India</w:t>
            </w:r>
          </w:p>
          <w:p w14:paraId="51411B56" w14:textId="1D7218E7" w:rsidR="0099421A" w:rsidRDefault="0099421A" w:rsidP="00D95D6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</w:rPr>
            </w:pPr>
            <w:r w:rsidRPr="009262FC">
              <w:rPr>
                <w:rFonts w:ascii="Times New Roman" w:hAnsi="Times New Roman" w:cs="Times New Roman"/>
                <w:b/>
                <w:bCs/>
              </w:rPr>
              <w:t>Senior Secondary in Science</w:t>
            </w:r>
            <w:r>
              <w:rPr>
                <w:rFonts w:ascii="Times New Roman" w:hAnsi="Times New Roman" w:cs="Times New Roman"/>
              </w:rPr>
              <w:t xml:space="preserve">, Sri Chaitanya                                                                                    </w:t>
            </w:r>
            <w:r w:rsidR="00D95D67">
              <w:rPr>
                <w:rFonts w:ascii="Times New Roman" w:hAnsi="Times New Roman" w:cs="Times New Roman"/>
              </w:rPr>
              <w:t xml:space="preserve">              </w:t>
            </w:r>
            <w:r>
              <w:rPr>
                <w:rFonts w:ascii="Times New Roman" w:hAnsi="Times New Roman" w:cs="Times New Roman"/>
              </w:rPr>
              <w:t>2020 – 22 Hyderabad, India</w:t>
            </w:r>
          </w:p>
          <w:p w14:paraId="49C2917A" w14:textId="27FCCA82" w:rsidR="0099421A" w:rsidRPr="00FF54BB" w:rsidRDefault="0099421A" w:rsidP="00D95D6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</w:rPr>
            </w:pPr>
            <w:r w:rsidRPr="009262FC">
              <w:rPr>
                <w:rFonts w:ascii="Times New Roman" w:hAnsi="Times New Roman" w:cs="Times New Roman"/>
                <w:b/>
                <w:bCs/>
              </w:rPr>
              <w:t>Secondary Education</w:t>
            </w:r>
            <w:r>
              <w:rPr>
                <w:rFonts w:ascii="Times New Roman" w:hAnsi="Times New Roman" w:cs="Times New Roman"/>
              </w:rPr>
              <w:t>, Sri Chaitanya school</w:t>
            </w:r>
            <w:r w:rsidR="00A71B92">
              <w:rPr>
                <w:rFonts w:ascii="Times New Roman" w:hAnsi="Times New Roman" w:cs="Times New Roman"/>
              </w:rPr>
              <w:t xml:space="preserve">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</w:t>
            </w:r>
            <w:r w:rsidR="00D95D67">
              <w:rPr>
                <w:rFonts w:ascii="Times New Roman" w:hAnsi="Times New Roman" w:cs="Times New Roman"/>
              </w:rPr>
              <w:t xml:space="preserve">              </w:t>
            </w:r>
            <w:r>
              <w:rPr>
                <w:rFonts w:ascii="Times New Roman" w:hAnsi="Times New Roman" w:cs="Times New Roman"/>
              </w:rPr>
              <w:t>Hyderabad, India</w:t>
            </w:r>
          </w:p>
        </w:tc>
      </w:tr>
      <w:tr w:rsidR="0099421A" w:rsidRPr="00D73EFF" w14:paraId="33176A35" w14:textId="77777777" w:rsidTr="004A335D">
        <w:trPr>
          <w:trHeight w:val="823"/>
        </w:trPr>
        <w:tc>
          <w:tcPr>
            <w:tcW w:w="6096" w:type="dxa"/>
            <w:gridSpan w:val="2"/>
          </w:tcPr>
          <w:p w14:paraId="5178D27D" w14:textId="77777777" w:rsidR="0099421A" w:rsidRPr="00D73EFF" w:rsidRDefault="0099421A" w:rsidP="00D95D6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D73EFF">
              <w:rPr>
                <w:rFonts w:ascii="Times New Roman" w:hAnsi="Times New Roman" w:cs="Times New Roman"/>
                <w:sz w:val="32"/>
                <w:szCs w:val="32"/>
              </w:rPr>
              <w:t>SKILLS</w:t>
            </w:r>
          </w:p>
          <w:p w14:paraId="232FEE9D" w14:textId="16967EE3" w:rsidR="0099421A" w:rsidRPr="00D73EFF" w:rsidRDefault="008A3A33" w:rsidP="00D95D67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 </w:t>
            </w:r>
            <w:r w:rsidR="00E12550">
              <w:rPr>
                <w:rFonts w:ascii="Times New Roman" w:hAnsi="Times New Roman" w:cs="Times New Roman"/>
              </w:rPr>
              <w:t>Excel</w:t>
            </w:r>
          </w:p>
          <w:p w14:paraId="00E1B16A" w14:textId="09FD6138" w:rsidR="0099421A" w:rsidRPr="00FF54BB" w:rsidRDefault="0099421A" w:rsidP="00D95D67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</w:t>
            </w:r>
            <w:r w:rsidR="00951486">
              <w:rPr>
                <w:rFonts w:ascii="Times New Roman" w:hAnsi="Times New Roman" w:cs="Times New Roman"/>
              </w:rPr>
              <w:t xml:space="preserve"> for Data </w:t>
            </w:r>
            <w:r w:rsidR="008A3A33">
              <w:rPr>
                <w:rFonts w:ascii="Times New Roman" w:hAnsi="Times New Roman" w:cs="Times New Roman"/>
              </w:rPr>
              <w:t>Analysis</w:t>
            </w:r>
          </w:p>
          <w:p w14:paraId="6D5FE1B5" w14:textId="493DA349" w:rsidR="0099421A" w:rsidRDefault="00E12550" w:rsidP="00D95D67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  <w:p w14:paraId="1262D16C" w14:textId="4F3535DE" w:rsidR="0099421A" w:rsidRPr="00FF54BB" w:rsidRDefault="0099421A" w:rsidP="00D95D67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MySQL</w:t>
            </w:r>
            <w:r w:rsidR="008A3A33">
              <w:rPr>
                <w:rFonts w:ascii="Times New Roman" w:hAnsi="Times New Roman" w:cs="Times New Roman"/>
              </w:rPr>
              <w:t>, PostgreSQL</w:t>
            </w:r>
          </w:p>
        </w:tc>
        <w:tc>
          <w:tcPr>
            <w:tcW w:w="4677" w:type="dxa"/>
          </w:tcPr>
          <w:p w14:paraId="7408D434" w14:textId="77777777" w:rsidR="0099421A" w:rsidRDefault="0099421A" w:rsidP="00D95D67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  <w:p w14:paraId="11C1C308" w14:textId="3EFB774A" w:rsidR="0099421A" w:rsidRPr="00D73EFF" w:rsidRDefault="0099421A" w:rsidP="00D95D67">
            <w:pPr>
              <w:pStyle w:val="ListBullet"/>
              <w:rPr>
                <w:rFonts w:ascii="Times New Roman" w:hAnsi="Times New Roman" w:cs="Times New Roman"/>
              </w:rPr>
            </w:pPr>
            <w:r w:rsidRPr="00D73EFF">
              <w:rPr>
                <w:rFonts w:ascii="Times New Roman" w:hAnsi="Times New Roman" w:cs="Times New Roman"/>
              </w:rPr>
              <w:t>Java</w:t>
            </w:r>
            <w:r w:rsidR="00E12550">
              <w:rPr>
                <w:rFonts w:ascii="Times New Roman" w:hAnsi="Times New Roman" w:cs="Times New Roman"/>
              </w:rPr>
              <w:t>Script</w:t>
            </w:r>
          </w:p>
          <w:p w14:paraId="5163D25C" w14:textId="328EF198" w:rsidR="0099421A" w:rsidRPr="00FF54BB" w:rsidRDefault="0099421A" w:rsidP="00D95D67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Development (HTML</w:t>
            </w:r>
            <w:r w:rsidR="00A71B9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CSS</w:t>
            </w:r>
            <w:r w:rsidR="008A3A33">
              <w:rPr>
                <w:rFonts w:ascii="Times New Roman" w:hAnsi="Times New Roman" w:cs="Times New Roman"/>
              </w:rPr>
              <w:t xml:space="preserve"> </w:t>
            </w:r>
            <w:r w:rsidR="00165D48">
              <w:rPr>
                <w:rFonts w:ascii="Times New Roman" w:hAnsi="Times New Roman" w:cs="Times New Roman"/>
              </w:rPr>
              <w:t>&amp;</w:t>
            </w:r>
            <w:r w:rsidR="008A3A33">
              <w:rPr>
                <w:rFonts w:ascii="Times New Roman" w:hAnsi="Times New Roman" w:cs="Times New Roman"/>
              </w:rPr>
              <w:t xml:space="preserve"> </w:t>
            </w:r>
            <w:r w:rsidR="00A71B92">
              <w:rPr>
                <w:rFonts w:ascii="Times New Roman" w:hAnsi="Times New Roman" w:cs="Times New Roman"/>
              </w:rPr>
              <w:t>JS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376AB698" w14:textId="1EA81DE1" w:rsidR="0099421A" w:rsidRDefault="00E12550" w:rsidP="00D95D67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BI</w:t>
            </w:r>
            <w:r w:rsidR="008A3A33">
              <w:rPr>
                <w:rFonts w:ascii="Times New Roman" w:hAnsi="Times New Roman" w:cs="Times New Roman"/>
              </w:rPr>
              <w:t xml:space="preserve"> for Data Visualization</w:t>
            </w:r>
          </w:p>
          <w:p w14:paraId="7D8A060F" w14:textId="328B6229" w:rsidR="00E12550" w:rsidRPr="00D73EFF" w:rsidRDefault="00E12550" w:rsidP="00D95D67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Structures and Algorithms</w:t>
            </w:r>
          </w:p>
        </w:tc>
      </w:tr>
      <w:tr w:rsidR="0099421A" w:rsidRPr="00FF54BB" w14:paraId="636D5F32" w14:textId="77777777" w:rsidTr="004A335D">
        <w:trPr>
          <w:trHeight w:val="20"/>
        </w:trPr>
        <w:tc>
          <w:tcPr>
            <w:tcW w:w="6096" w:type="dxa"/>
            <w:gridSpan w:val="2"/>
          </w:tcPr>
          <w:p w14:paraId="2452375E" w14:textId="77777777" w:rsidR="0099421A" w:rsidRDefault="0099421A" w:rsidP="00D95D67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AWARDS</w:t>
            </w:r>
          </w:p>
          <w:p w14:paraId="5155F9C9" w14:textId="2FAB8ABF" w:rsidR="0099421A" w:rsidRPr="008A3A33" w:rsidRDefault="0099421A" w:rsidP="00D95D67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14:paraId="6A5C658A" w14:textId="77777777" w:rsidR="0099421A" w:rsidRDefault="0099421A" w:rsidP="00D95D67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D11DE3">
              <w:rPr>
                <w:rFonts w:ascii="Times New Roman" w:hAnsi="Times New Roman" w:cs="Times New Roman"/>
                <w:b/>
                <w:bCs/>
                <w:szCs w:val="20"/>
              </w:rPr>
              <w:t xml:space="preserve">Certificate of Participation    </w:t>
            </w:r>
          </w:p>
          <w:p w14:paraId="75B050F2" w14:textId="77777777" w:rsidR="0099421A" w:rsidRDefault="0099421A" w:rsidP="00D95D67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Cyber Congress</w:t>
            </w:r>
          </w:p>
          <w:p w14:paraId="68BFA757" w14:textId="30628C51" w:rsidR="0099421A" w:rsidRDefault="0099421A" w:rsidP="00D95D67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99421A">
              <w:rPr>
                <w:rFonts w:ascii="Times New Roman" w:hAnsi="Times New Roman" w:cs="Times New Roman"/>
                <w:b/>
                <w:bCs/>
                <w:szCs w:val="20"/>
              </w:rPr>
              <w:t>Certificate of Appreciation</w:t>
            </w:r>
          </w:p>
          <w:p w14:paraId="5ACB3F01" w14:textId="54E82B8D" w:rsidR="0099421A" w:rsidRPr="0099421A" w:rsidRDefault="0099421A" w:rsidP="00D95D67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BIZ-TECH SUMMIT 2.0</w:t>
            </w:r>
          </w:p>
          <w:p w14:paraId="0FC5E118" w14:textId="77777777" w:rsidR="0099421A" w:rsidRDefault="0099421A" w:rsidP="00D95D67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Award of Course Completion</w:t>
            </w:r>
          </w:p>
          <w:p w14:paraId="18C72D03" w14:textId="77777777" w:rsidR="0099421A" w:rsidRDefault="0099421A" w:rsidP="00D95D67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Java Programming by ORACLE Academy</w:t>
            </w:r>
            <w:r w:rsidRPr="00D11DE3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</w:p>
          <w:p w14:paraId="360AF1BE" w14:textId="77777777" w:rsidR="00E12550" w:rsidRPr="00D95D67" w:rsidRDefault="00E12550" w:rsidP="00D95D67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Certificate of JavaScript(Basic)</w:t>
            </w:r>
          </w:p>
          <w:p w14:paraId="0AC1143D" w14:textId="77777777" w:rsidR="00E12550" w:rsidRDefault="00E12550" w:rsidP="00D95D67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Cs w:val="20"/>
              </w:rPr>
            </w:pPr>
            <w:r w:rsidRPr="00E12550">
              <w:rPr>
                <w:rFonts w:ascii="Times New Roman" w:hAnsi="Times New Roman" w:cs="Times New Roman"/>
                <w:szCs w:val="20"/>
              </w:rPr>
              <w:t xml:space="preserve">Certified by </w:t>
            </w:r>
            <w:proofErr w:type="spellStart"/>
            <w:r w:rsidRPr="00E12550">
              <w:rPr>
                <w:rFonts w:ascii="Times New Roman" w:hAnsi="Times New Roman" w:cs="Times New Roman"/>
                <w:szCs w:val="20"/>
              </w:rPr>
              <w:t>Hackerrank</w:t>
            </w:r>
            <w:proofErr w:type="spellEnd"/>
            <w:r w:rsidRPr="00E12550">
              <w:rPr>
                <w:rFonts w:ascii="Times New Roman" w:hAnsi="Times New Roman" w:cs="Times New Roman"/>
                <w:szCs w:val="20"/>
              </w:rPr>
              <w:t xml:space="preserve"> for JavaScript(Basic)</w:t>
            </w:r>
          </w:p>
          <w:p w14:paraId="466014D0" w14:textId="77777777" w:rsidR="008A3A33" w:rsidRPr="004A335D" w:rsidRDefault="008A3A33" w:rsidP="00D95D67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4A335D">
              <w:rPr>
                <w:rFonts w:ascii="Times New Roman" w:hAnsi="Times New Roman" w:cs="Times New Roman"/>
                <w:b/>
                <w:bCs/>
                <w:szCs w:val="20"/>
              </w:rPr>
              <w:t xml:space="preserve">Certificate of </w:t>
            </w:r>
            <w:r w:rsidR="004A335D" w:rsidRPr="004A335D">
              <w:rPr>
                <w:rFonts w:ascii="Times New Roman" w:hAnsi="Times New Roman" w:cs="Times New Roman"/>
                <w:b/>
                <w:bCs/>
                <w:szCs w:val="20"/>
              </w:rPr>
              <w:t>Completion</w:t>
            </w:r>
          </w:p>
          <w:p w14:paraId="35590AD8" w14:textId="6D427E58" w:rsidR="004A335D" w:rsidRPr="00E12550" w:rsidRDefault="004A335D" w:rsidP="00D95D67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Web Development Bootcamp by Udemy                                                                                                                                  </w:t>
            </w:r>
          </w:p>
        </w:tc>
        <w:tc>
          <w:tcPr>
            <w:tcW w:w="4677" w:type="dxa"/>
          </w:tcPr>
          <w:p w14:paraId="44E1C8BA" w14:textId="37A37D4F" w:rsidR="0099421A" w:rsidRPr="007A4EF7" w:rsidRDefault="0099421A" w:rsidP="008A3A33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Cs w:val="20"/>
              </w:rPr>
            </w:pPr>
          </w:p>
          <w:p w14:paraId="4E4FF03C" w14:textId="77777777" w:rsidR="0099421A" w:rsidRDefault="0099421A" w:rsidP="00D95D67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Cs w:val="20"/>
              </w:rPr>
            </w:pPr>
          </w:p>
          <w:p w14:paraId="444124E6" w14:textId="77777777" w:rsidR="008A3A33" w:rsidRDefault="008A3A33" w:rsidP="00D95D67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69BF4CA" w14:textId="160B22C2" w:rsidR="0099421A" w:rsidRDefault="0099421A" w:rsidP="00D95D67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Oct 2023</w:t>
            </w:r>
          </w:p>
          <w:p w14:paraId="580AF0DA" w14:textId="77777777" w:rsidR="0099421A" w:rsidRDefault="0099421A" w:rsidP="00D95D67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87E6BD0" w14:textId="28C80B54" w:rsidR="0099421A" w:rsidRDefault="0099421A" w:rsidP="00D95D67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Dec 2023</w:t>
            </w:r>
          </w:p>
          <w:p w14:paraId="77A61A43" w14:textId="77777777" w:rsidR="0099421A" w:rsidRDefault="0099421A" w:rsidP="00D95D67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6C6C49F" w14:textId="14FAE168" w:rsidR="0099421A" w:rsidRDefault="0099421A" w:rsidP="00D95D67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May 2024</w:t>
            </w:r>
          </w:p>
          <w:p w14:paraId="2B434E48" w14:textId="77777777" w:rsidR="00E12550" w:rsidRDefault="00E12550" w:rsidP="00D95D67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5A5D8C0E" w14:textId="51D2CBED" w:rsidR="004A335D" w:rsidRDefault="00E12550" w:rsidP="004A335D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  Feb 2025</w:t>
            </w:r>
          </w:p>
          <w:p w14:paraId="0B03E6B7" w14:textId="3C866F78" w:rsidR="004A335D" w:rsidRDefault="004A335D" w:rsidP="004A335D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60D0309D" w14:textId="390E6E04" w:rsidR="004A335D" w:rsidRDefault="004A335D" w:rsidP="004A335D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  April 2025</w:t>
            </w:r>
          </w:p>
          <w:p w14:paraId="0271D10C" w14:textId="77777777" w:rsidR="0099421A" w:rsidRPr="00D73EFF" w:rsidRDefault="0099421A" w:rsidP="00D95D67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0EDEC5BF" w14:textId="7377C54A" w:rsidR="0099421A" w:rsidRPr="0099421A" w:rsidRDefault="0099421A" w:rsidP="0099421A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sectPr w:rsidR="0099421A" w:rsidRPr="0099421A" w:rsidSect="001D40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6F9F5" w14:textId="77777777" w:rsidR="00B02A41" w:rsidRDefault="00B02A41" w:rsidP="001D4099">
      <w:pPr>
        <w:spacing w:line="240" w:lineRule="auto"/>
      </w:pPr>
      <w:r>
        <w:separator/>
      </w:r>
    </w:p>
  </w:endnote>
  <w:endnote w:type="continuationSeparator" w:id="0">
    <w:p w14:paraId="4B950F91" w14:textId="77777777" w:rsidR="00B02A41" w:rsidRDefault="00B02A41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DED01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83442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DC5B1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0890A" w14:textId="77777777" w:rsidR="00B02A41" w:rsidRDefault="00B02A41" w:rsidP="001D4099">
      <w:pPr>
        <w:spacing w:line="240" w:lineRule="auto"/>
      </w:pPr>
      <w:r>
        <w:separator/>
      </w:r>
    </w:p>
  </w:footnote>
  <w:footnote w:type="continuationSeparator" w:id="0">
    <w:p w14:paraId="3FF230B5" w14:textId="77777777" w:rsidR="00B02A41" w:rsidRDefault="00B02A41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2B66C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16F1B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8D9CE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F6E4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F069B6"/>
    <w:multiLevelType w:val="hybridMultilevel"/>
    <w:tmpl w:val="9404F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C84F1C"/>
    <w:multiLevelType w:val="hybridMultilevel"/>
    <w:tmpl w:val="31BC6E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FE6FC2"/>
    <w:multiLevelType w:val="hybridMultilevel"/>
    <w:tmpl w:val="657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9020A"/>
    <w:multiLevelType w:val="hybridMultilevel"/>
    <w:tmpl w:val="5F9EA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A8001F1"/>
    <w:multiLevelType w:val="hybridMultilevel"/>
    <w:tmpl w:val="491E8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F29A0"/>
    <w:multiLevelType w:val="hybridMultilevel"/>
    <w:tmpl w:val="4DB81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2"/>
  </w:num>
  <w:num w:numId="2" w16cid:durableId="1475752314">
    <w:abstractNumId w:val="7"/>
  </w:num>
  <w:num w:numId="3" w16cid:durableId="1017973236">
    <w:abstractNumId w:val="3"/>
  </w:num>
  <w:num w:numId="4" w16cid:durableId="1632056107">
    <w:abstractNumId w:val="5"/>
  </w:num>
  <w:num w:numId="5" w16cid:durableId="1711611034">
    <w:abstractNumId w:val="9"/>
  </w:num>
  <w:num w:numId="6" w16cid:durableId="476266583">
    <w:abstractNumId w:val="1"/>
  </w:num>
  <w:num w:numId="7" w16cid:durableId="1941644781">
    <w:abstractNumId w:val="6"/>
  </w:num>
  <w:num w:numId="8" w16cid:durableId="145363981">
    <w:abstractNumId w:val="8"/>
  </w:num>
  <w:num w:numId="9" w16cid:durableId="2073651361">
    <w:abstractNumId w:val="4"/>
  </w:num>
  <w:num w:numId="10" w16cid:durableId="205234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BB"/>
    <w:rsid w:val="000411FE"/>
    <w:rsid w:val="000524A9"/>
    <w:rsid w:val="000728A9"/>
    <w:rsid w:val="000761F2"/>
    <w:rsid w:val="000930DE"/>
    <w:rsid w:val="00097BA4"/>
    <w:rsid w:val="000E1FE9"/>
    <w:rsid w:val="000F488B"/>
    <w:rsid w:val="001446CA"/>
    <w:rsid w:val="00165D48"/>
    <w:rsid w:val="00180710"/>
    <w:rsid w:val="001D4099"/>
    <w:rsid w:val="001D7755"/>
    <w:rsid w:val="001E4B74"/>
    <w:rsid w:val="001E7456"/>
    <w:rsid w:val="002203E2"/>
    <w:rsid w:val="00222532"/>
    <w:rsid w:val="00247BDD"/>
    <w:rsid w:val="00285F5A"/>
    <w:rsid w:val="002C06D6"/>
    <w:rsid w:val="002E7B0C"/>
    <w:rsid w:val="003026BB"/>
    <w:rsid w:val="0030456C"/>
    <w:rsid w:val="00382EA8"/>
    <w:rsid w:val="003D135F"/>
    <w:rsid w:val="003F1B98"/>
    <w:rsid w:val="004303D4"/>
    <w:rsid w:val="004A335D"/>
    <w:rsid w:val="004D2889"/>
    <w:rsid w:val="004D4E50"/>
    <w:rsid w:val="004E0934"/>
    <w:rsid w:val="00510684"/>
    <w:rsid w:val="005937B7"/>
    <w:rsid w:val="005F56A3"/>
    <w:rsid w:val="00615397"/>
    <w:rsid w:val="00643E15"/>
    <w:rsid w:val="00654C13"/>
    <w:rsid w:val="006919C5"/>
    <w:rsid w:val="006D15E3"/>
    <w:rsid w:val="006F747B"/>
    <w:rsid w:val="00757DBF"/>
    <w:rsid w:val="00780B8E"/>
    <w:rsid w:val="007A4EF7"/>
    <w:rsid w:val="007A6961"/>
    <w:rsid w:val="007E2006"/>
    <w:rsid w:val="00821D25"/>
    <w:rsid w:val="00823601"/>
    <w:rsid w:val="00867C58"/>
    <w:rsid w:val="00886679"/>
    <w:rsid w:val="008A3A33"/>
    <w:rsid w:val="008B4069"/>
    <w:rsid w:val="008D169E"/>
    <w:rsid w:val="008F5780"/>
    <w:rsid w:val="009262FC"/>
    <w:rsid w:val="00951486"/>
    <w:rsid w:val="0099421A"/>
    <w:rsid w:val="009D1FF3"/>
    <w:rsid w:val="009D7A4D"/>
    <w:rsid w:val="00A30F99"/>
    <w:rsid w:val="00A40DEC"/>
    <w:rsid w:val="00A66AFF"/>
    <w:rsid w:val="00A71B92"/>
    <w:rsid w:val="00AD79E9"/>
    <w:rsid w:val="00B02A41"/>
    <w:rsid w:val="00B877AA"/>
    <w:rsid w:val="00BF627B"/>
    <w:rsid w:val="00C27099"/>
    <w:rsid w:val="00C35EF0"/>
    <w:rsid w:val="00C44C24"/>
    <w:rsid w:val="00C6514C"/>
    <w:rsid w:val="00CC0FFE"/>
    <w:rsid w:val="00CE3B09"/>
    <w:rsid w:val="00D02F25"/>
    <w:rsid w:val="00D11DE3"/>
    <w:rsid w:val="00D73EFF"/>
    <w:rsid w:val="00D86211"/>
    <w:rsid w:val="00D92978"/>
    <w:rsid w:val="00D95D67"/>
    <w:rsid w:val="00E013A2"/>
    <w:rsid w:val="00E12550"/>
    <w:rsid w:val="00E70497"/>
    <w:rsid w:val="00EA604D"/>
    <w:rsid w:val="00F255EB"/>
    <w:rsid w:val="00F42731"/>
    <w:rsid w:val="00F62BAE"/>
    <w:rsid w:val="00F92CA8"/>
    <w:rsid w:val="00FA3628"/>
    <w:rsid w:val="00FF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CDCB8"/>
  <w15:chartTrackingRefBased/>
  <w15:docId w15:val="{8482E777-9F8A-4213-9BE5-A99B6B4D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table" w:styleId="TableGridLight">
    <w:name w:val="Grid Table Light"/>
    <w:basedOn w:val="TableNormal"/>
    <w:uiPriority w:val="40"/>
    <w:rsid w:val="009942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%20rushikesh%20reddy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5547E49635F441792F16224FB10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E9FE1-3D3D-4326-8A21-F4CB35BB90F0}"/>
      </w:docPartPr>
      <w:docPartBody>
        <w:p w:rsidR="006B741E" w:rsidRDefault="00DA4815" w:rsidP="00DA4815">
          <w:pPr>
            <w:pStyle w:val="05547E49635F441792F16224FB10705E"/>
          </w:pPr>
          <w:r w:rsidRPr="008D169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15"/>
    <w:rsid w:val="002973B9"/>
    <w:rsid w:val="002A6D99"/>
    <w:rsid w:val="003026BB"/>
    <w:rsid w:val="003D0DDA"/>
    <w:rsid w:val="006B741E"/>
    <w:rsid w:val="00757DBF"/>
    <w:rsid w:val="007A520B"/>
    <w:rsid w:val="00821D25"/>
    <w:rsid w:val="008F5780"/>
    <w:rsid w:val="00C27099"/>
    <w:rsid w:val="00DA4815"/>
    <w:rsid w:val="00E70497"/>
    <w:rsid w:val="00E72197"/>
    <w:rsid w:val="00F1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815"/>
    <w:rPr>
      <w:color w:val="808080"/>
    </w:rPr>
  </w:style>
  <w:style w:type="paragraph" w:customStyle="1" w:styleId="05547E49635F441792F16224FB10705E">
    <w:name w:val="05547E49635F441792F16224FB10705E"/>
    <w:rsid w:val="00DA48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322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rushikesh reddy</dc:creator>
  <cp:keywords/>
  <dc:description/>
  <cp:lastModifiedBy>Rushikesh Reddy Kodakandla</cp:lastModifiedBy>
  <cp:revision>10</cp:revision>
  <dcterms:created xsi:type="dcterms:W3CDTF">2024-09-30T09:20:00Z</dcterms:created>
  <dcterms:modified xsi:type="dcterms:W3CDTF">2025-04-03T16:07:00Z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